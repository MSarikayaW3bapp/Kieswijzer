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0BC95" w14:textId="77777777" w:rsidR="002375D8" w:rsidRDefault="002375D8" w:rsidP="00C6554A">
      <w:pPr>
        <w:pStyle w:val="Foto"/>
      </w:pPr>
    </w:p>
    <w:p w14:paraId="7FF9C63B" w14:textId="77777777" w:rsidR="002375D8" w:rsidRDefault="002375D8" w:rsidP="00C6554A">
      <w:pPr>
        <w:pStyle w:val="Foto"/>
      </w:pPr>
    </w:p>
    <w:p w14:paraId="6F6D2E54" w14:textId="785F6D87" w:rsidR="00C6554A" w:rsidRPr="008B5277" w:rsidRDefault="002375D8" w:rsidP="00C6554A">
      <w:pPr>
        <w:pStyle w:val="Foto"/>
      </w:pPr>
      <w:r>
        <w:rPr>
          <w:noProof/>
        </w:rPr>
        <w:drawing>
          <wp:inline distT="0" distB="0" distL="0" distR="0" wp14:anchorId="20E01488" wp14:editId="03C85479">
            <wp:extent cx="4241800" cy="4241800"/>
            <wp:effectExtent l="0" t="0" r="635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1800" cy="4241800"/>
                    </a:xfrm>
                    <a:prstGeom prst="rect">
                      <a:avLst/>
                    </a:prstGeom>
                    <a:noFill/>
                    <a:ln>
                      <a:noFill/>
                    </a:ln>
                  </pic:spPr>
                </pic:pic>
              </a:graphicData>
            </a:graphic>
          </wp:inline>
        </w:drawing>
      </w:r>
    </w:p>
    <w:p w14:paraId="4B405BDC" w14:textId="77777777" w:rsidR="002375D8" w:rsidRDefault="002375D8" w:rsidP="00C6554A">
      <w:pPr>
        <w:pStyle w:val="Titel"/>
      </w:pPr>
    </w:p>
    <w:p w14:paraId="4A973A5C" w14:textId="2C36BEBE" w:rsidR="00C6554A" w:rsidRDefault="004C7080" w:rsidP="00C6554A">
      <w:pPr>
        <w:pStyle w:val="Titel"/>
      </w:pPr>
      <w:r>
        <w:t xml:space="preserve">Behoeften analyse </w:t>
      </w:r>
    </w:p>
    <w:p w14:paraId="26A6C05A" w14:textId="56C8D941" w:rsidR="00C6554A" w:rsidRPr="00D5413C" w:rsidRDefault="004C7080" w:rsidP="00C6554A">
      <w:pPr>
        <w:pStyle w:val="Ondertitel"/>
      </w:pPr>
      <w:r>
        <w:t>kieswijzer</w:t>
      </w:r>
    </w:p>
    <w:p w14:paraId="662E09DF" w14:textId="22AE3D44" w:rsidR="00C6554A" w:rsidRPr="002375D8" w:rsidRDefault="004C7080" w:rsidP="00C6554A">
      <w:pPr>
        <w:pStyle w:val="Contactgegevens"/>
        <w:rPr>
          <w:lang w:val="en-US"/>
        </w:rPr>
      </w:pPr>
      <w:r w:rsidRPr="002375D8">
        <w:rPr>
          <w:lang w:val="en-US"/>
        </w:rPr>
        <w:t xml:space="preserve">Marvin </w:t>
      </w:r>
      <w:proofErr w:type="spellStart"/>
      <w:r w:rsidRPr="002375D8">
        <w:rPr>
          <w:lang w:val="en-US"/>
        </w:rPr>
        <w:t>wallaard</w:t>
      </w:r>
      <w:proofErr w:type="spellEnd"/>
      <w:r w:rsidRPr="002375D8">
        <w:rPr>
          <w:lang w:val="en-US"/>
        </w:rPr>
        <w:t xml:space="preserve">, </w:t>
      </w:r>
      <w:proofErr w:type="spellStart"/>
      <w:r w:rsidRPr="002375D8">
        <w:rPr>
          <w:lang w:val="en-US"/>
        </w:rPr>
        <w:t>Mucahid</w:t>
      </w:r>
      <w:proofErr w:type="spellEnd"/>
      <w:r w:rsidRPr="002375D8">
        <w:rPr>
          <w:lang w:val="en-US"/>
        </w:rPr>
        <w:t xml:space="preserve"> </w:t>
      </w:r>
      <w:proofErr w:type="spellStart"/>
      <w:r w:rsidRPr="002375D8">
        <w:rPr>
          <w:lang w:val="en-US"/>
        </w:rPr>
        <w:t>Sarikaya</w:t>
      </w:r>
      <w:proofErr w:type="spellEnd"/>
      <w:r w:rsidRPr="002375D8">
        <w:rPr>
          <w:lang w:val="en-US"/>
        </w:rPr>
        <w:t xml:space="preserve">  </w:t>
      </w:r>
      <w:r w:rsidR="00C6554A" w:rsidRPr="002375D8">
        <w:rPr>
          <w:lang w:val="en-US" w:bidi="nl-NL"/>
        </w:rPr>
        <w:t xml:space="preserve"> | </w:t>
      </w:r>
      <w:r w:rsidRPr="002375D8">
        <w:rPr>
          <w:lang w:val="en-US"/>
        </w:rPr>
        <w:t>stage</w:t>
      </w:r>
      <w:r w:rsidR="002375D8" w:rsidRPr="002375D8">
        <w:rPr>
          <w:lang w:val="en-US"/>
        </w:rPr>
        <w:t xml:space="preserve"> </w:t>
      </w:r>
      <w:proofErr w:type="spellStart"/>
      <w:r w:rsidR="002375D8" w:rsidRPr="002375D8">
        <w:rPr>
          <w:lang w:val="en-US"/>
        </w:rPr>
        <w:t>opdracht</w:t>
      </w:r>
      <w:proofErr w:type="spellEnd"/>
      <w:r w:rsidR="00C6554A" w:rsidRPr="002375D8">
        <w:rPr>
          <w:lang w:val="en-US" w:bidi="nl-NL"/>
        </w:rPr>
        <w:t xml:space="preserve"> | </w:t>
      </w:r>
      <w:r w:rsidRPr="002375D8">
        <w:rPr>
          <w:lang w:val="en-US" w:bidi="nl-NL"/>
        </w:rPr>
        <w:t>14-09-2021</w:t>
      </w:r>
      <w:r w:rsidR="00C6554A" w:rsidRPr="002375D8">
        <w:rPr>
          <w:lang w:val="en-US" w:bidi="nl-NL"/>
        </w:rPr>
        <w:br w:type="page"/>
      </w:r>
    </w:p>
    <w:p w14:paraId="40D1A3D4" w14:textId="4586CBBD" w:rsidR="00731111" w:rsidRPr="00731111" w:rsidRDefault="002375D8" w:rsidP="00731111">
      <w:pPr>
        <w:pStyle w:val="Kop1"/>
        <w:rPr>
          <w:lang w:val="en-US"/>
        </w:rPr>
      </w:pPr>
      <w:proofErr w:type="spellStart"/>
      <w:r>
        <w:rPr>
          <w:lang w:val="en-US"/>
        </w:rPr>
        <w:lastRenderedPageBreak/>
        <w:t>Inhoud</w:t>
      </w:r>
      <w:proofErr w:type="spellEnd"/>
    </w:p>
    <w:p w14:paraId="26D84D96" w14:textId="5156189D" w:rsidR="00731111" w:rsidRDefault="00731111" w:rsidP="00731111">
      <w:pPr>
        <w:pStyle w:val="Lijstalinea"/>
        <w:numPr>
          <w:ilvl w:val="0"/>
          <w:numId w:val="16"/>
        </w:numPr>
      </w:pPr>
      <w:r>
        <w:t>inleiding</w:t>
      </w:r>
    </w:p>
    <w:p w14:paraId="0452856B" w14:textId="5F42F5B0" w:rsidR="002375D8" w:rsidRDefault="00731111" w:rsidP="00731111">
      <w:pPr>
        <w:pStyle w:val="Lijstalinea"/>
        <w:numPr>
          <w:ilvl w:val="0"/>
          <w:numId w:val="16"/>
        </w:numPr>
      </w:pPr>
      <w:r>
        <w:t xml:space="preserve">Huidigen situatie </w:t>
      </w:r>
    </w:p>
    <w:p w14:paraId="709EA93E" w14:textId="0CBC5DD9" w:rsidR="00731111" w:rsidRDefault="00731111" w:rsidP="00731111">
      <w:pPr>
        <w:pStyle w:val="Lijstalinea"/>
        <w:numPr>
          <w:ilvl w:val="0"/>
          <w:numId w:val="16"/>
        </w:numPr>
      </w:pPr>
      <w:r>
        <w:t>Probleemstelling</w:t>
      </w:r>
    </w:p>
    <w:p w14:paraId="46014438" w14:textId="1443C247" w:rsidR="00731111" w:rsidRDefault="00731111" w:rsidP="00731111">
      <w:pPr>
        <w:pStyle w:val="Lijstalinea"/>
        <w:numPr>
          <w:ilvl w:val="0"/>
          <w:numId w:val="16"/>
        </w:numPr>
      </w:pPr>
      <w:r>
        <w:t>Gewenste situatie</w:t>
      </w:r>
    </w:p>
    <w:p w14:paraId="0680EBCC" w14:textId="5FE3D949" w:rsidR="00731111" w:rsidRPr="00514122" w:rsidRDefault="00731111" w:rsidP="00731111">
      <w:pPr>
        <w:pStyle w:val="Lijstalinea"/>
        <w:numPr>
          <w:ilvl w:val="0"/>
          <w:numId w:val="16"/>
        </w:numPr>
      </w:pPr>
      <w:r>
        <w:t xml:space="preserve">Eisen van de </w:t>
      </w:r>
      <w:r w:rsidR="001B071A">
        <w:t>opdrachtgever</w:t>
      </w:r>
    </w:p>
    <w:p w14:paraId="2F33906C" w14:textId="5D308891" w:rsidR="00731111" w:rsidRDefault="00731111" w:rsidP="00C6554A">
      <w:pPr>
        <w:pStyle w:val="Kop2"/>
      </w:pPr>
    </w:p>
    <w:p w14:paraId="29F41278" w14:textId="77777777" w:rsidR="00731111" w:rsidRPr="00731111" w:rsidRDefault="00731111" w:rsidP="00731111"/>
    <w:p w14:paraId="559B559D" w14:textId="77777777" w:rsidR="00731111" w:rsidRDefault="00731111" w:rsidP="00C6554A">
      <w:pPr>
        <w:pStyle w:val="Kop2"/>
      </w:pPr>
    </w:p>
    <w:p w14:paraId="1CD325A4" w14:textId="68385ED7" w:rsidR="00C6554A" w:rsidRDefault="00731111" w:rsidP="00C6554A">
      <w:pPr>
        <w:pStyle w:val="Kop2"/>
      </w:pPr>
      <w:r>
        <w:t>inlijding</w:t>
      </w:r>
    </w:p>
    <w:p w14:paraId="33CD85D7" w14:textId="6E944AF7" w:rsidR="00731111" w:rsidRDefault="00731111" w:rsidP="00731111"/>
    <w:p w14:paraId="76D252CD" w14:textId="1782EA9D" w:rsidR="001B071A" w:rsidRDefault="00731111" w:rsidP="00731111">
      <w:r>
        <w:t xml:space="preserve">Wij Marvin en </w:t>
      </w:r>
      <w:proofErr w:type="spellStart"/>
      <w:r>
        <w:t>Mucahid</w:t>
      </w:r>
      <w:proofErr w:type="spellEnd"/>
      <w:r>
        <w:t xml:space="preserve"> gaan voor onze officiële stage opdracht een kieswijzer </w:t>
      </w:r>
      <w:r w:rsidR="00793ABA">
        <w:t>app ontwikkelen. Dit</w:t>
      </w:r>
      <w:r>
        <w:t xml:space="preserve"> doen wij voor opdrachtgever</w:t>
      </w:r>
      <w:r w:rsidR="00793ABA">
        <w:t xml:space="preserve"> ROC</w:t>
      </w:r>
      <w:r>
        <w:t xml:space="preserve"> </w:t>
      </w:r>
      <w:r w:rsidR="00793ABA">
        <w:t xml:space="preserve">Mondriaan </w:t>
      </w:r>
      <w:proofErr w:type="spellStart"/>
      <w:r w:rsidR="00793ABA">
        <w:t>Tinwerf</w:t>
      </w:r>
      <w:proofErr w:type="spellEnd"/>
      <w:r w:rsidR="00793ABA">
        <w:t xml:space="preserve">. In </w:t>
      </w:r>
      <w:r w:rsidR="001B071A">
        <w:t>deze</w:t>
      </w:r>
      <w:r w:rsidR="00793ABA">
        <w:t xml:space="preserve"> behoefte analyse </w:t>
      </w:r>
      <w:r w:rsidR="001B071A">
        <w:t>brengen</w:t>
      </w:r>
      <w:r w:rsidR="00793ABA">
        <w:t xml:space="preserve"> wij de eisen van de opdrachtgever gebruiker </w:t>
      </w:r>
      <w:r w:rsidR="001B071A">
        <w:t xml:space="preserve">en ons zelf in kaart. </w:t>
      </w:r>
    </w:p>
    <w:p w14:paraId="2389B13A" w14:textId="146F5863" w:rsidR="002C74C0" w:rsidRDefault="001E1C6E" w:rsidP="00731111"/>
    <w:p w14:paraId="0E9E8F28" w14:textId="73E6A60E" w:rsidR="001B071A" w:rsidRDefault="001B071A" w:rsidP="00731111"/>
    <w:p w14:paraId="727D4D96" w14:textId="4C165FEA" w:rsidR="001B071A" w:rsidRDefault="001B071A" w:rsidP="00731111"/>
    <w:p w14:paraId="116A678E" w14:textId="3A137A5E" w:rsidR="001B071A" w:rsidRDefault="001B071A" w:rsidP="00731111"/>
    <w:p w14:paraId="184A4271" w14:textId="73E397CE" w:rsidR="001B071A" w:rsidRDefault="001B071A" w:rsidP="00731111"/>
    <w:p w14:paraId="7D43A0DC" w14:textId="267F0ED6" w:rsidR="001B071A" w:rsidRDefault="001B071A" w:rsidP="00731111"/>
    <w:p w14:paraId="7368E568" w14:textId="1A35B36E" w:rsidR="001B071A" w:rsidRDefault="001B071A" w:rsidP="00731111"/>
    <w:p w14:paraId="19314520" w14:textId="12359F04" w:rsidR="001B071A" w:rsidRDefault="001B071A" w:rsidP="00731111"/>
    <w:p w14:paraId="2E220D62" w14:textId="6B683387" w:rsidR="001B071A" w:rsidRDefault="001B071A" w:rsidP="00731111"/>
    <w:p w14:paraId="178DB476" w14:textId="3250D46E" w:rsidR="001B071A" w:rsidRDefault="001B071A" w:rsidP="00731111"/>
    <w:p w14:paraId="61F25753" w14:textId="290D036A" w:rsidR="001B071A" w:rsidRDefault="001B071A" w:rsidP="00731111"/>
    <w:p w14:paraId="7348C170" w14:textId="4931CDEA" w:rsidR="001B071A" w:rsidRDefault="001B071A" w:rsidP="00731111"/>
    <w:p w14:paraId="16B556F6" w14:textId="45D5E3BF" w:rsidR="001B071A" w:rsidRDefault="001B071A" w:rsidP="00731111"/>
    <w:p w14:paraId="398F020F" w14:textId="3E4ED3F7" w:rsidR="001B071A" w:rsidRDefault="001B071A" w:rsidP="00731111"/>
    <w:p w14:paraId="71266E63" w14:textId="6A65CCFD" w:rsidR="001B071A" w:rsidRDefault="001B071A" w:rsidP="00731111"/>
    <w:p w14:paraId="5E75FE05" w14:textId="6F9EE62C" w:rsidR="001B071A" w:rsidRDefault="001B071A" w:rsidP="00731111"/>
    <w:p w14:paraId="3DF11674" w14:textId="5FC77533" w:rsidR="001B071A" w:rsidRDefault="001B071A" w:rsidP="001B071A">
      <w:pPr>
        <w:pStyle w:val="Kop1"/>
      </w:pPr>
      <w:r>
        <w:lastRenderedPageBreak/>
        <w:t xml:space="preserve">Huidigen situatie </w:t>
      </w:r>
    </w:p>
    <w:p w14:paraId="606CED1D" w14:textId="77777777" w:rsidR="00225EB5" w:rsidRDefault="0070782D" w:rsidP="001B071A">
      <w:r>
        <w:t xml:space="preserve">De huidigen situatie is dit veel mavo studenten niet de juisten opleiding kiezen en hierdoor in het eersten jaar hun opleiding vroegtijdig beëindigen dit komt om dat studenten niet weten of de opleiding wel bij hun past </w:t>
      </w:r>
    </w:p>
    <w:p w14:paraId="79FCBAA8" w14:textId="77777777" w:rsidR="00805BFC" w:rsidRDefault="0070782D" w:rsidP="001B071A">
      <w:r>
        <w:t xml:space="preserve">wij hebben </w:t>
      </w:r>
      <w:r w:rsidR="00225EB5">
        <w:t>van onze opdrachtgever Job Vrijenhoek van het ROC Mondriaan de opdracht gekregen om een kieswijzer te maken om studenten te helpen kiezen we hebben al een</w:t>
      </w:r>
      <w:r w:rsidR="00805BFC">
        <w:t xml:space="preserve"> </w:t>
      </w:r>
    </w:p>
    <w:p w14:paraId="01E81660" w14:textId="43F13125" w:rsidR="001B071A" w:rsidRPr="001B071A" w:rsidRDefault="00225EB5" w:rsidP="001B071A">
      <w:r>
        <w:t>kieswijzer gekregen dit is gemaakt door een hbo</w:t>
      </w:r>
      <w:r w:rsidR="00805BFC">
        <w:t>()</w:t>
      </w:r>
      <w:r>
        <w:t xml:space="preserve"> studenten die onderzoek </w:t>
      </w:r>
      <w:r w:rsidR="00805BFC">
        <w:t xml:space="preserve">heeft gedaan naar welken competenties bij welken opleiding horen en hoe gepaste vragen te stellen dezen </w:t>
      </w:r>
      <w:proofErr w:type="spellStart"/>
      <w:r w:rsidR="00805BFC">
        <w:t>kie</w:t>
      </w:r>
      <w:proofErr w:type="spellEnd"/>
      <w:r w:rsidR="00805BFC">
        <w:t xml:space="preserve">  </w:t>
      </w:r>
    </w:p>
    <w:p w14:paraId="44B22C1D" w14:textId="02533B1E" w:rsidR="001B071A" w:rsidRDefault="001B071A" w:rsidP="001B071A"/>
    <w:p w14:paraId="7EE054FC" w14:textId="43D00923" w:rsidR="001B071A" w:rsidRDefault="001B071A" w:rsidP="001B071A">
      <w:pPr>
        <w:pStyle w:val="Kop1"/>
      </w:pPr>
      <w:r>
        <w:t xml:space="preserve">Probleemstelling </w:t>
      </w:r>
    </w:p>
    <w:p w14:paraId="6D33E82F" w14:textId="77777777" w:rsidR="001B071A" w:rsidRDefault="001B071A" w:rsidP="001B071A">
      <w:pPr>
        <w:pStyle w:val="Kop1"/>
      </w:pPr>
    </w:p>
    <w:p w14:paraId="7B5F4F61" w14:textId="1EFB4A86" w:rsidR="001B071A" w:rsidRDefault="001B071A" w:rsidP="001B071A">
      <w:pPr>
        <w:pStyle w:val="Kop1"/>
      </w:pPr>
      <w:r>
        <w:t xml:space="preserve">Gewenst situatie </w:t>
      </w:r>
    </w:p>
    <w:p w14:paraId="62B89F63" w14:textId="77777777" w:rsidR="001B071A" w:rsidRDefault="001B071A" w:rsidP="001B071A">
      <w:pPr>
        <w:pStyle w:val="Kop1"/>
      </w:pPr>
    </w:p>
    <w:p w14:paraId="507F6BDF" w14:textId="43139E9C" w:rsidR="001B071A" w:rsidRPr="001B071A" w:rsidRDefault="001B071A" w:rsidP="001B071A">
      <w:pPr>
        <w:pStyle w:val="Kop1"/>
      </w:pPr>
      <w:r>
        <w:t>Eisen opdrachtgever</w:t>
      </w:r>
    </w:p>
    <w:p w14:paraId="516FD760" w14:textId="7F294473" w:rsidR="001B071A" w:rsidRDefault="001B071A" w:rsidP="001B071A">
      <w:pPr>
        <w:pStyle w:val="Kop1"/>
      </w:pPr>
      <w:r>
        <w:t xml:space="preserve"> </w:t>
      </w:r>
    </w:p>
    <w:p w14:paraId="4E0F9490" w14:textId="77777777" w:rsidR="001B071A" w:rsidRPr="001B071A" w:rsidRDefault="001B071A" w:rsidP="001B071A"/>
    <w:sectPr w:rsidR="001B071A" w:rsidRPr="001B071A" w:rsidSect="0089714F">
      <w:footerReference w:type="default" r:id="rId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43D71" w14:textId="77777777" w:rsidR="001E1C6E" w:rsidRDefault="001E1C6E" w:rsidP="00C6554A">
      <w:pPr>
        <w:spacing w:before="0" w:after="0" w:line="240" w:lineRule="auto"/>
      </w:pPr>
      <w:r>
        <w:separator/>
      </w:r>
    </w:p>
  </w:endnote>
  <w:endnote w:type="continuationSeparator" w:id="0">
    <w:p w14:paraId="7AB3EB0D" w14:textId="77777777" w:rsidR="001E1C6E" w:rsidRDefault="001E1C6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0E5EC" w14:textId="77777777" w:rsidR="002163EE" w:rsidRDefault="00ED7C44">
    <w:pPr>
      <w:pStyle w:val="Voettekst"/>
    </w:pPr>
    <w:r>
      <w:rPr>
        <w:lang w:bidi="nl-NL"/>
      </w:rPr>
      <w:t xml:space="preserve">Pagina </w:t>
    </w:r>
    <w:r>
      <w:rPr>
        <w:lang w:bidi="nl-NL"/>
      </w:rPr>
      <w:fldChar w:fldCharType="begin"/>
    </w:r>
    <w:r>
      <w:rPr>
        <w:lang w:bidi="nl-NL"/>
      </w:rPr>
      <w:instrText xml:space="preserve"> PAGE  \* Arabic  \* MERGEFORMAT </w:instrText>
    </w:r>
    <w:r>
      <w:rPr>
        <w:lang w:bidi="nl-NL"/>
      </w:rPr>
      <w:fldChar w:fldCharType="separate"/>
    </w:r>
    <w:r w:rsidR="0089714F">
      <w:rPr>
        <w:noProof/>
        <w:lang w:bidi="nl-NL"/>
      </w:rPr>
      <w:t>1</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27D2A" w14:textId="77777777" w:rsidR="001E1C6E" w:rsidRDefault="001E1C6E" w:rsidP="00C6554A">
      <w:pPr>
        <w:spacing w:before="0" w:after="0" w:line="240" w:lineRule="auto"/>
      </w:pPr>
      <w:r>
        <w:separator/>
      </w:r>
    </w:p>
  </w:footnote>
  <w:footnote w:type="continuationSeparator" w:id="0">
    <w:p w14:paraId="3D17301F" w14:textId="77777777" w:rsidR="001E1C6E" w:rsidRDefault="001E1C6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FE86436"/>
    <w:multiLevelType w:val="hybridMultilevel"/>
    <w:tmpl w:val="61FC9E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080"/>
    <w:rsid w:val="001B071A"/>
    <w:rsid w:val="001E1C6E"/>
    <w:rsid w:val="00225EB5"/>
    <w:rsid w:val="002375D8"/>
    <w:rsid w:val="002554CD"/>
    <w:rsid w:val="00293B83"/>
    <w:rsid w:val="002B4294"/>
    <w:rsid w:val="00333D0D"/>
    <w:rsid w:val="003C5C00"/>
    <w:rsid w:val="004C049F"/>
    <w:rsid w:val="004C7080"/>
    <w:rsid w:val="005000E2"/>
    <w:rsid w:val="006A3CE7"/>
    <w:rsid w:val="0070782D"/>
    <w:rsid w:val="00731111"/>
    <w:rsid w:val="00793ABA"/>
    <w:rsid w:val="00805BFC"/>
    <w:rsid w:val="0089714F"/>
    <w:rsid w:val="00BF68C5"/>
    <w:rsid w:val="00C6554A"/>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683CE"/>
  <w15:chartTrackingRefBased/>
  <w15:docId w15:val="{FE284089-0AB0-4F78-A5B7-D0C59AA0D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Kop3">
    <w:name w:val="heading 3"/>
    <w:basedOn w:val="Standaard"/>
    <w:next w:val="Standaard"/>
    <w:link w:val="Kop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semiHidden/>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semiHidden/>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styleId="Lijstalinea">
    <w:name w:val="List Paragraph"/>
    <w:basedOn w:val="Standaard"/>
    <w:uiPriority w:val="34"/>
    <w:unhideWhenUsed/>
    <w:qFormat/>
    <w:rsid w:val="00237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ho\AppData\Roaming\Microsoft\Templates\Studieverslag%20met%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Studieverslag met foto</Template>
  <TotalTime>92</TotalTime>
  <Pages>3</Pages>
  <Words>174</Words>
  <Characters>958</Characters>
  <Application>Microsoft Office Word</Application>
  <DocSecurity>0</DocSecurity>
  <Lines>7</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Wallaard</dc:creator>
  <cp:keywords/>
  <dc:description/>
  <cp:lastModifiedBy>Marvin</cp:lastModifiedBy>
  <cp:revision>2</cp:revision>
  <dcterms:created xsi:type="dcterms:W3CDTF">2021-09-14T09:03:00Z</dcterms:created>
  <dcterms:modified xsi:type="dcterms:W3CDTF">2021-09-14T10:36:00Z</dcterms:modified>
</cp:coreProperties>
</file>